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bidi="ne-NP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D5413C" w:rsidRDefault="0058058A" w:rsidP="00064EB4">
      <w:pPr>
        <w:pStyle w:val="Title"/>
      </w:pPr>
      <w:r>
        <w:t>Webpage Project</w:t>
      </w:r>
    </w:p>
    <w:p w:rsidR="00C6554A" w:rsidRDefault="00E351C6" w:rsidP="00C6554A">
      <w:pPr>
        <w:pStyle w:val="ContactInfo"/>
      </w:pPr>
      <w:proofErr w:type="spellStart"/>
      <w:r>
        <w:t>Kiran</w:t>
      </w:r>
      <w:proofErr w:type="spellEnd"/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F633D66C3BA145EC9B61786F2F0A2AD4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r w:rsidR="008B16C5">
        <w:t>initial:</w:t>
      </w:r>
      <w:r w:rsidR="00E801EB">
        <w:t xml:space="preserve"> </w:t>
      </w:r>
      <w:r w:rsidR="008B16C5">
        <w:t>7/12/2021</w:t>
      </w:r>
      <w:r w:rsidR="00C6554A">
        <w:br w:type="page"/>
      </w:r>
    </w:p>
    <w:p w:rsidR="000E3BC6" w:rsidRPr="00081BDE" w:rsidRDefault="00E708B1" w:rsidP="00081BDE">
      <w:pPr>
        <w:pStyle w:val="Heading1"/>
      </w:pPr>
      <w:proofErr w:type="gramStart"/>
      <w:r>
        <w:lastRenderedPageBreak/>
        <w:t>Date :</w:t>
      </w:r>
      <w:proofErr w:type="gramEnd"/>
      <w:r w:rsidR="00944A85">
        <w:t xml:space="preserve"> 2021/07/11</w:t>
      </w:r>
    </w:p>
    <w:p w:rsidR="000E3BC6" w:rsidRPr="00B317F4" w:rsidRDefault="00387CC3" w:rsidP="000E3BC6">
      <w:pPr>
        <w:rPr>
          <w:sz w:val="48"/>
          <w:szCs w:val="48"/>
        </w:rPr>
      </w:pPr>
      <w:r w:rsidRPr="00B317F4">
        <w:rPr>
          <w:sz w:val="48"/>
          <w:szCs w:val="48"/>
        </w:rPr>
        <w:t>Idea</w:t>
      </w:r>
      <w:r w:rsidR="00123BE1">
        <w:rPr>
          <w:sz w:val="48"/>
          <w:szCs w:val="48"/>
        </w:rPr>
        <w:t xml:space="preserve"> and reference</w:t>
      </w:r>
    </w:p>
    <w:p w:rsidR="00387CC3" w:rsidRPr="00AF1E08" w:rsidRDefault="00107E39" w:rsidP="000E3BC6">
      <w:pPr>
        <w:rPr>
          <w:sz w:val="24"/>
          <w:szCs w:val="24"/>
        </w:rPr>
      </w:pPr>
      <w:r w:rsidRPr="00AF1E08">
        <w:rPr>
          <w:sz w:val="24"/>
          <w:szCs w:val="24"/>
        </w:rPr>
        <w:t>T</w:t>
      </w:r>
      <w:r w:rsidR="00081BDE" w:rsidRPr="00AF1E08">
        <w:rPr>
          <w:sz w:val="24"/>
          <w:szCs w:val="24"/>
        </w:rPr>
        <w:t xml:space="preserve">he project assigned </w:t>
      </w:r>
      <w:r w:rsidRPr="00AF1E08">
        <w:rPr>
          <w:sz w:val="24"/>
          <w:szCs w:val="24"/>
        </w:rPr>
        <w:t>is about electronic device</w:t>
      </w:r>
      <w:r w:rsidR="00D1017E" w:rsidRPr="00AF1E08">
        <w:rPr>
          <w:sz w:val="24"/>
          <w:szCs w:val="24"/>
        </w:rPr>
        <w:t>.</w:t>
      </w:r>
      <w:r w:rsidR="006E0DC9" w:rsidRPr="00AF1E08">
        <w:rPr>
          <w:sz w:val="24"/>
          <w:szCs w:val="24"/>
        </w:rPr>
        <w:t xml:space="preserve"> </w:t>
      </w:r>
    </w:p>
    <w:p w:rsidR="00342C41" w:rsidRPr="00AF1E08" w:rsidRDefault="00E47712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>To make a</w:t>
      </w:r>
      <w:r w:rsidR="007821B7" w:rsidRPr="00AF1E08">
        <w:rPr>
          <w:sz w:val="24"/>
          <w:szCs w:val="24"/>
        </w:rPr>
        <w:t xml:space="preserve"> webpage</w:t>
      </w:r>
      <w:r w:rsidR="00D0291B" w:rsidRPr="00AF1E08">
        <w:rPr>
          <w:sz w:val="24"/>
          <w:szCs w:val="24"/>
        </w:rPr>
        <w:t xml:space="preserve"> </w:t>
      </w:r>
      <w:r w:rsidR="00C13A52" w:rsidRPr="00AF1E08">
        <w:rPr>
          <w:sz w:val="24"/>
          <w:szCs w:val="24"/>
        </w:rPr>
        <w:t xml:space="preserve">of a company </w:t>
      </w:r>
      <w:r w:rsidR="0028580A" w:rsidRPr="00AF1E08">
        <w:rPr>
          <w:sz w:val="24"/>
          <w:szCs w:val="24"/>
        </w:rPr>
        <w:t>that</w:t>
      </w:r>
      <w:r w:rsidRPr="00AF1E08">
        <w:rPr>
          <w:sz w:val="24"/>
          <w:szCs w:val="24"/>
        </w:rPr>
        <w:t xml:space="preserve"> </w:t>
      </w:r>
      <w:r w:rsidR="00F77A03" w:rsidRPr="00AF1E08">
        <w:rPr>
          <w:sz w:val="24"/>
          <w:szCs w:val="24"/>
        </w:rPr>
        <w:t>manufacture</w:t>
      </w:r>
      <w:r w:rsidR="0028580A" w:rsidRPr="00AF1E08">
        <w:rPr>
          <w:sz w:val="24"/>
          <w:szCs w:val="24"/>
        </w:rPr>
        <w:t>s</w:t>
      </w:r>
      <w:r w:rsidR="00F77A03" w:rsidRPr="00AF1E08">
        <w:rPr>
          <w:sz w:val="24"/>
          <w:szCs w:val="24"/>
        </w:rPr>
        <w:t xml:space="preserve"> electronic products</w:t>
      </w:r>
      <w:r w:rsidR="00E04418" w:rsidRPr="00AF1E08">
        <w:rPr>
          <w:sz w:val="24"/>
          <w:szCs w:val="24"/>
        </w:rPr>
        <w:t xml:space="preserve">.eg </w:t>
      </w:r>
      <w:proofErr w:type="gramStart"/>
      <w:r w:rsidR="00E04418" w:rsidRPr="00AF1E08">
        <w:rPr>
          <w:sz w:val="24"/>
          <w:szCs w:val="24"/>
        </w:rPr>
        <w:t>laptop ,</w:t>
      </w:r>
      <w:proofErr w:type="gramEnd"/>
      <w:r w:rsidR="00FB3F99" w:rsidRPr="00AF1E08">
        <w:rPr>
          <w:sz w:val="24"/>
          <w:szCs w:val="24"/>
        </w:rPr>
        <w:t xml:space="preserve"> </w:t>
      </w:r>
      <w:r w:rsidR="00E04418" w:rsidRPr="00AF1E08">
        <w:rPr>
          <w:sz w:val="24"/>
          <w:szCs w:val="24"/>
        </w:rPr>
        <w:t>TV mobiles etc.</w:t>
      </w:r>
    </w:p>
    <w:p w:rsidR="00E47712" w:rsidRPr="00AF1E08" w:rsidRDefault="00E47712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 xml:space="preserve"> </w:t>
      </w:r>
      <w:proofErr w:type="gramStart"/>
      <w:r w:rsidR="00BD0171" w:rsidRPr="00AF1E08">
        <w:rPr>
          <w:sz w:val="24"/>
          <w:szCs w:val="24"/>
        </w:rPr>
        <w:t>reference</w:t>
      </w:r>
      <w:proofErr w:type="gramEnd"/>
      <w:r w:rsidR="00BD0171" w:rsidRPr="00AF1E08">
        <w:rPr>
          <w:sz w:val="24"/>
          <w:szCs w:val="24"/>
        </w:rPr>
        <w:t xml:space="preserve"> for this webpage comes from Samsung official website</w:t>
      </w:r>
      <w:r w:rsidR="00A16A6C" w:rsidRPr="00AF1E08">
        <w:rPr>
          <w:sz w:val="24"/>
          <w:szCs w:val="24"/>
        </w:rPr>
        <w:t>.</w:t>
      </w:r>
    </w:p>
    <w:p w:rsidR="00BA3162" w:rsidRPr="00AF1E08" w:rsidRDefault="005E7529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>Black and white are the main color to be used in this page.</w:t>
      </w:r>
    </w:p>
    <w:p w:rsidR="00B947F3" w:rsidRDefault="00182602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F1E08">
        <w:rPr>
          <w:sz w:val="24"/>
          <w:szCs w:val="24"/>
        </w:rPr>
        <w:t>website named Gigabyte</w:t>
      </w:r>
      <w:r w:rsidR="00F13333">
        <w:rPr>
          <w:sz w:val="24"/>
          <w:szCs w:val="24"/>
        </w:rPr>
        <w:t xml:space="preserve"> which </w:t>
      </w:r>
    </w:p>
    <w:p w:rsidR="00F13333" w:rsidRPr="00AF1E08" w:rsidRDefault="00F13333" w:rsidP="00E47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idea is to create options to buy TV , mobiles , laptops</w:t>
      </w:r>
      <w:bookmarkStart w:id="5" w:name="_GoBack"/>
      <w:bookmarkEnd w:id="5"/>
    </w:p>
    <w:p w:rsidR="00BA5176" w:rsidRPr="000E3BC6" w:rsidRDefault="00B947F3" w:rsidP="00B947F3">
      <w:r>
        <w:br w:type="page"/>
      </w:r>
    </w:p>
    <w:p w:rsidR="00435A20" w:rsidRDefault="00B947F3" w:rsidP="00435A20">
      <w:pPr>
        <w:rPr>
          <w:sz w:val="40"/>
          <w:szCs w:val="40"/>
        </w:rPr>
      </w:pPr>
      <w:proofErr w:type="gramStart"/>
      <w:r w:rsidRPr="002F2513">
        <w:rPr>
          <w:sz w:val="40"/>
          <w:szCs w:val="40"/>
        </w:rPr>
        <w:lastRenderedPageBreak/>
        <w:t>Date :</w:t>
      </w:r>
      <w:proofErr w:type="gramEnd"/>
      <w:r w:rsidRPr="002F2513">
        <w:rPr>
          <w:sz w:val="40"/>
          <w:szCs w:val="40"/>
        </w:rPr>
        <w:t xml:space="preserve"> 2021/07/12</w:t>
      </w:r>
    </w:p>
    <w:p w:rsidR="002F2513" w:rsidRDefault="00706575" w:rsidP="00435A2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Starting  Project</w:t>
      </w:r>
      <w:proofErr w:type="gramEnd"/>
    </w:p>
    <w:p w:rsidR="00706575" w:rsidRPr="00AF1E08" w:rsidRDefault="00EB5BC0" w:rsidP="00435A20">
      <w:pPr>
        <w:rPr>
          <w:sz w:val="24"/>
          <w:szCs w:val="24"/>
        </w:rPr>
      </w:pPr>
      <w:r w:rsidRPr="00AF1E08">
        <w:rPr>
          <w:sz w:val="24"/>
          <w:szCs w:val="24"/>
        </w:rPr>
        <w:t>- create</w:t>
      </w:r>
      <w:r w:rsidR="005830CE" w:rsidRPr="00AF1E08">
        <w:rPr>
          <w:sz w:val="24"/>
          <w:szCs w:val="24"/>
        </w:rPr>
        <w:t>d</w:t>
      </w:r>
      <w:r w:rsidRPr="00AF1E08">
        <w:rPr>
          <w:sz w:val="24"/>
          <w:szCs w:val="24"/>
        </w:rPr>
        <w:t xml:space="preserve"> a navigation bar</w:t>
      </w:r>
      <w:r w:rsidR="005830CE" w:rsidRPr="00AF1E08">
        <w:rPr>
          <w:sz w:val="24"/>
          <w:szCs w:val="24"/>
        </w:rPr>
        <w:t>.</w:t>
      </w:r>
    </w:p>
    <w:p w:rsidR="00182602" w:rsidRDefault="00182602" w:rsidP="00435A20">
      <w:pPr>
        <w:rPr>
          <w:sz w:val="24"/>
          <w:szCs w:val="24"/>
        </w:rPr>
      </w:pPr>
      <w:r w:rsidRPr="00AF1E08">
        <w:rPr>
          <w:sz w:val="24"/>
          <w:szCs w:val="24"/>
        </w:rPr>
        <w:t>-</w:t>
      </w:r>
      <w:r w:rsidR="003905B5">
        <w:rPr>
          <w:sz w:val="24"/>
          <w:szCs w:val="24"/>
        </w:rPr>
        <w:t xml:space="preserve">Added quick links </w:t>
      </w:r>
      <w:proofErr w:type="gramStart"/>
      <w:r w:rsidR="003905B5">
        <w:rPr>
          <w:sz w:val="24"/>
          <w:szCs w:val="24"/>
        </w:rPr>
        <w:t xml:space="preserve">for </w:t>
      </w:r>
      <w:r w:rsidR="009F41B3">
        <w:rPr>
          <w:sz w:val="24"/>
          <w:szCs w:val="24"/>
        </w:rPr>
        <w:t xml:space="preserve"> </w:t>
      </w:r>
      <w:r w:rsidR="003905B5">
        <w:rPr>
          <w:sz w:val="24"/>
          <w:szCs w:val="24"/>
        </w:rPr>
        <w:t>Home</w:t>
      </w:r>
      <w:proofErr w:type="gramEnd"/>
      <w:r w:rsidR="003905B5">
        <w:rPr>
          <w:sz w:val="24"/>
          <w:szCs w:val="24"/>
        </w:rPr>
        <w:t xml:space="preserve"> , News</w:t>
      </w:r>
      <w:r w:rsidR="001B407C">
        <w:rPr>
          <w:sz w:val="24"/>
          <w:szCs w:val="24"/>
        </w:rPr>
        <w:t>, Products and signup option</w:t>
      </w:r>
    </w:p>
    <w:p w:rsidR="00AE1136" w:rsidRPr="00AF1E08" w:rsidRDefault="00AE1136" w:rsidP="00435A2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Added </w:t>
      </w:r>
      <w:r w:rsidR="001A3C06">
        <w:rPr>
          <w:sz w:val="24"/>
          <w:szCs w:val="24"/>
        </w:rPr>
        <w:t xml:space="preserve"> actual</w:t>
      </w:r>
      <w:proofErr w:type="gramEnd"/>
      <w:r w:rsidR="001A3C06">
        <w:rPr>
          <w:sz w:val="24"/>
          <w:szCs w:val="24"/>
        </w:rPr>
        <w:t xml:space="preserve"> sign up section which contains </w:t>
      </w:r>
      <w:r w:rsidR="00FC14E4">
        <w:rPr>
          <w:sz w:val="24"/>
          <w:szCs w:val="24"/>
        </w:rPr>
        <w:t xml:space="preserve">input field for </w:t>
      </w:r>
      <w:r w:rsidR="00E85F12">
        <w:rPr>
          <w:sz w:val="24"/>
          <w:szCs w:val="24"/>
        </w:rPr>
        <w:t>typing first name, last name , email ,password and finally button for submitting</w:t>
      </w:r>
      <w:r w:rsidR="009A3ADA">
        <w:rPr>
          <w:sz w:val="24"/>
          <w:szCs w:val="24"/>
        </w:rPr>
        <w:t>.</w:t>
      </w:r>
    </w:p>
    <w:p w:rsidR="002F2513" w:rsidRPr="00435A20" w:rsidRDefault="002F2513" w:rsidP="00435A20"/>
    <w:sectPr w:rsidR="002F2513" w:rsidRPr="00435A2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C97" w:rsidRDefault="002F1C97" w:rsidP="00C6554A">
      <w:pPr>
        <w:spacing w:before="0" w:after="0" w:line="240" w:lineRule="auto"/>
      </w:pPr>
      <w:r>
        <w:separator/>
      </w:r>
    </w:p>
  </w:endnote>
  <w:endnote w:type="continuationSeparator" w:id="0">
    <w:p w:rsidR="002F1C97" w:rsidRDefault="002F1C9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1333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C97" w:rsidRDefault="002F1C97" w:rsidP="00C6554A">
      <w:pPr>
        <w:spacing w:before="0" w:after="0" w:line="240" w:lineRule="auto"/>
      </w:pPr>
      <w:r>
        <w:separator/>
      </w:r>
    </w:p>
  </w:footnote>
  <w:footnote w:type="continuationSeparator" w:id="0">
    <w:p w:rsidR="002F1C97" w:rsidRDefault="002F1C9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3EBC0353"/>
    <w:multiLevelType w:val="hybridMultilevel"/>
    <w:tmpl w:val="2DA0CC5E"/>
    <w:lvl w:ilvl="0" w:tplc="F118D94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65"/>
    <w:rsid w:val="00064EB4"/>
    <w:rsid w:val="00081BDE"/>
    <w:rsid w:val="000B713A"/>
    <w:rsid w:val="000E3BC6"/>
    <w:rsid w:val="00107E39"/>
    <w:rsid w:val="00123BE1"/>
    <w:rsid w:val="00182602"/>
    <w:rsid w:val="001954D7"/>
    <w:rsid w:val="001A3C06"/>
    <w:rsid w:val="001B407C"/>
    <w:rsid w:val="00211257"/>
    <w:rsid w:val="002554CD"/>
    <w:rsid w:val="0028580A"/>
    <w:rsid w:val="00293B83"/>
    <w:rsid w:val="002B4294"/>
    <w:rsid w:val="002F1C97"/>
    <w:rsid w:val="002F2513"/>
    <w:rsid w:val="00333D0D"/>
    <w:rsid w:val="00342C41"/>
    <w:rsid w:val="00387CC3"/>
    <w:rsid w:val="003905B5"/>
    <w:rsid w:val="00396EF1"/>
    <w:rsid w:val="00435A20"/>
    <w:rsid w:val="0046081F"/>
    <w:rsid w:val="004C049F"/>
    <w:rsid w:val="005000E2"/>
    <w:rsid w:val="00510C16"/>
    <w:rsid w:val="0058058A"/>
    <w:rsid w:val="005830CE"/>
    <w:rsid w:val="005E7529"/>
    <w:rsid w:val="006A3CE7"/>
    <w:rsid w:val="006E0DC9"/>
    <w:rsid w:val="00706575"/>
    <w:rsid w:val="007821B7"/>
    <w:rsid w:val="007B3731"/>
    <w:rsid w:val="007B7B23"/>
    <w:rsid w:val="008B16C5"/>
    <w:rsid w:val="00925759"/>
    <w:rsid w:val="00944A85"/>
    <w:rsid w:val="00995DC8"/>
    <w:rsid w:val="009A3ADA"/>
    <w:rsid w:val="009A5AFD"/>
    <w:rsid w:val="009F41B3"/>
    <w:rsid w:val="00A16A6C"/>
    <w:rsid w:val="00AE1136"/>
    <w:rsid w:val="00AF1E08"/>
    <w:rsid w:val="00B317F4"/>
    <w:rsid w:val="00B947F3"/>
    <w:rsid w:val="00B95E85"/>
    <w:rsid w:val="00BA3162"/>
    <w:rsid w:val="00BA5176"/>
    <w:rsid w:val="00BD0171"/>
    <w:rsid w:val="00C13A52"/>
    <w:rsid w:val="00C6554A"/>
    <w:rsid w:val="00D0291B"/>
    <w:rsid w:val="00D1017E"/>
    <w:rsid w:val="00DF2222"/>
    <w:rsid w:val="00E04418"/>
    <w:rsid w:val="00E351C6"/>
    <w:rsid w:val="00E47712"/>
    <w:rsid w:val="00E708B1"/>
    <w:rsid w:val="00E801EB"/>
    <w:rsid w:val="00E85F12"/>
    <w:rsid w:val="00EB5BC0"/>
    <w:rsid w:val="00ED7C44"/>
    <w:rsid w:val="00F13333"/>
    <w:rsid w:val="00F77A03"/>
    <w:rsid w:val="00FB3F99"/>
    <w:rsid w:val="00FC14E4"/>
    <w:rsid w:val="00F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78C0D-0309-4501-B6F3-65A620A7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E4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3D66C3BA145EC9B61786F2F0A2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766BE-4C23-440D-B22B-DC96369786CB}"/>
      </w:docPartPr>
      <w:docPartBody>
        <w:p w:rsidR="00567613" w:rsidRDefault="00F14AF7">
          <w:pPr>
            <w:pStyle w:val="F633D66C3BA145EC9B61786F2F0A2AD4"/>
          </w:pPr>
          <w:r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F7"/>
    <w:rsid w:val="00567613"/>
    <w:rsid w:val="00C159C5"/>
    <w:rsid w:val="00F1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6CD594AFD24739BEC3F1462228179B">
    <w:name w:val="EE6CD594AFD24739BEC3F1462228179B"/>
  </w:style>
  <w:style w:type="paragraph" w:customStyle="1" w:styleId="C9FDA4B36D6E4239B9FE466C618317FC">
    <w:name w:val="C9FDA4B36D6E4239B9FE466C618317FC"/>
  </w:style>
  <w:style w:type="paragraph" w:customStyle="1" w:styleId="AF480A0969E14AF5A6ED62E8DFAFF82B">
    <w:name w:val="AF480A0969E14AF5A6ED62E8DFAFF82B"/>
  </w:style>
  <w:style w:type="paragraph" w:customStyle="1" w:styleId="F633D66C3BA145EC9B61786F2F0A2AD4">
    <w:name w:val="F633D66C3BA145EC9B61786F2F0A2AD4"/>
  </w:style>
  <w:style w:type="paragraph" w:customStyle="1" w:styleId="7CD48315B32C4382A500D802C20540B7">
    <w:name w:val="7CD48315B32C4382A500D802C20540B7"/>
  </w:style>
  <w:style w:type="paragraph" w:customStyle="1" w:styleId="7083F678ACCF4D918AE1C25A833E2F96">
    <w:name w:val="7083F678ACCF4D918AE1C25A833E2F96"/>
  </w:style>
  <w:style w:type="paragraph" w:customStyle="1" w:styleId="9B5838033EE74B59BE2B1205EE3ED654">
    <w:name w:val="9B5838033EE74B59BE2B1205EE3ED65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Cs w:val="22"/>
      <w:lang w:bidi="ar-SA"/>
    </w:rPr>
  </w:style>
  <w:style w:type="paragraph" w:customStyle="1" w:styleId="A4DB7B363E334041970952BE679D155B">
    <w:name w:val="A4DB7B363E334041970952BE679D155B"/>
  </w:style>
  <w:style w:type="paragraph" w:customStyle="1" w:styleId="D1901702ED4D4611A29D06003A7199A0">
    <w:name w:val="D1901702ED4D4611A29D06003A7199A0"/>
  </w:style>
  <w:style w:type="paragraph" w:customStyle="1" w:styleId="BECF412A15104F6994DB0D68FDB44E0A">
    <w:name w:val="BECF412A15104F6994DB0D68FDB44E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24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2021-07-12T13:15:00Z</dcterms:created>
  <dcterms:modified xsi:type="dcterms:W3CDTF">2021-07-12T15:24:00Z</dcterms:modified>
</cp:coreProperties>
</file>